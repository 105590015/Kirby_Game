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5"/>
            <w:gridCol w:w="1559"/>
            <w:gridCol w:w="7963"/>
          </w:tblGrid>
          <w:tr w:rsidR="008D5A16" w:rsidTr="009E5FB1">
            <w:trPr>
              <w:trHeight w:val="3960"/>
              <w:jc w:val="center"/>
            </w:trPr>
            <w:tc>
              <w:tcPr>
                <w:tcW w:w="14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547D1" w:rsidRDefault="008547D1" w:rsidP="009E5FB1">
                <w:pPr>
                  <w:pStyle w:val="af9"/>
                </w:pPr>
              </w:p>
            </w:tc>
            <w:tc>
              <w:tcPr>
                <w:tcW w:w="4855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9D4125" w:rsidRPr="009D4125" w:rsidRDefault="009E5FB1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noProof/>
                    <w:sz w:val="26"/>
                    <w:szCs w:val="26"/>
                  </w:rPr>
                  <w:drawing>
                    <wp:anchor distT="0" distB="0" distL="114300" distR="114300" simplePos="0" relativeHeight="251677184" behindDoc="1" locked="0" layoutInCell="1" allowOverlap="1" wp14:anchorId="498EDAFC" wp14:editId="0873DE4D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458470</wp:posOffset>
                      </wp:positionV>
                      <wp:extent cx="1985010" cy="1306195"/>
                      <wp:effectExtent l="0" t="0" r="0" b="0"/>
                      <wp:wrapTight wrapText="bothSides">
                        <wp:wrapPolygon edited="0">
                          <wp:start x="14511" y="315"/>
                          <wp:lineTo x="8084" y="5355"/>
                          <wp:lineTo x="8084" y="5985"/>
                          <wp:lineTo x="4975" y="7246"/>
                          <wp:lineTo x="4768" y="7876"/>
                          <wp:lineTo x="5597" y="11026"/>
                          <wp:lineTo x="3939" y="12286"/>
                          <wp:lineTo x="1451" y="15436"/>
                          <wp:lineTo x="622" y="18271"/>
                          <wp:lineTo x="1244" y="19216"/>
                          <wp:lineTo x="10779" y="21106"/>
                          <wp:lineTo x="20522" y="21106"/>
                          <wp:lineTo x="21144" y="7246"/>
                          <wp:lineTo x="14511" y="5040"/>
                          <wp:lineTo x="16583" y="2520"/>
                          <wp:lineTo x="15962" y="315"/>
                          <wp:lineTo x="14511" y="315"/>
                        </wp:wrapPolygon>
                      </wp:wrapTight>
                      <wp:docPr id="2" name="圖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Taipei Tech Logo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5010" cy="13061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9D4125" w:rsidRPr="009D4125">
                  <w:rPr>
                    <w:rFonts w:asciiTheme="majorHAnsi" w:eastAsiaTheme="majorEastAsia" w:hAnsiTheme="majorHAnsi" w:cstheme="majorBidi" w:hint="eastAsia"/>
                    <w:b/>
                    <w:caps/>
                    <w:color w:val="808080" w:themeColor="background1" w:themeShade="80"/>
                    <w:sz w:val="96"/>
                    <w:szCs w:val="96"/>
                  </w:rPr>
                  <w:t>臺北科技大學</w:t>
                </w:r>
              </w:p>
              <w:p w:rsidR="009D4125" w:rsidRDefault="009E5FB1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aps/>
                    <w:noProof/>
                    <w:color w:val="775F55" w:themeColor="text2"/>
                    <w:sz w:val="96"/>
                    <w:szCs w:val="96"/>
                  </w:rPr>
                  <mc:AlternateContent>
                    <mc:Choice Requires="wps">
                      <w:drawing>
                        <wp:anchor distT="0" distB="0" distL="114300" distR="114300" simplePos="0" relativeHeight="251676160" behindDoc="0" locked="0" layoutInCell="1" allowOverlap="1" wp14:anchorId="65697365" wp14:editId="197CCE8C">
                          <wp:simplePos x="0" y="0"/>
                          <wp:positionH relativeFrom="column">
                            <wp:posOffset>497840</wp:posOffset>
                          </wp:positionH>
                          <wp:positionV relativeFrom="paragraph">
                            <wp:posOffset>1132205</wp:posOffset>
                          </wp:positionV>
                          <wp:extent cx="4816475" cy="3375025"/>
                          <wp:effectExtent l="19050" t="19050" r="22225" b="15875"/>
                          <wp:wrapSquare wrapText="bothSides"/>
                          <wp:docPr id="1" name="矩形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816475" cy="3375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0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2216460" id="矩形 1" o:spid="_x0000_s1026" style="position:absolute;margin-left:39.2pt;margin-top:89.15pt;width:379.25pt;height:26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" filled="f" strokecolor="#345c7d [1604]" strokeweight="2.5pt">
                          <w10:wrap type="square"/>
                        </v:rect>
                      </w:pict>
                    </mc:Fallback>
                  </mc:AlternateContent>
                </w:r>
                <w:r w:rsidR="009D4125" w:rsidRPr="009D4125">
                  <w:rPr>
                    <w:rFonts w:asciiTheme="majorHAnsi" w:eastAsiaTheme="majorEastAsia" w:hAnsiTheme="majorHAnsi" w:cstheme="majorBidi" w:hint="eastAsia"/>
                    <w:b/>
                    <w:caps/>
                    <w:color w:val="808080" w:themeColor="background1" w:themeShade="80"/>
                    <w:sz w:val="96"/>
                    <w:szCs w:val="96"/>
                  </w:rPr>
                  <w:t>資訊工程系</w:t>
                </w:r>
              </w:p>
              <w:p w:rsidR="009B082C" w:rsidRDefault="00C80813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  <w:r w:rsidRPr="00C80813">
                  <w:rPr>
                    <w:rFonts w:asciiTheme="majorHAnsi" w:eastAsiaTheme="majorEastAsia" w:hAnsiTheme="majorHAnsi" w:cstheme="majorBidi"/>
                    <w:b/>
                    <w:caps/>
                    <w:noProof/>
                    <w:color w:val="808080" w:themeColor="background1" w:themeShade="80"/>
                    <w:sz w:val="96"/>
                    <w:szCs w:val="96"/>
                  </w:rPr>
                  <w:drawing>
                    <wp:anchor distT="0" distB="0" distL="114300" distR="114300" simplePos="0" relativeHeight="251678208" behindDoc="0" locked="0" layoutInCell="1" allowOverlap="1" wp14:anchorId="000788BC" wp14:editId="3C1549DF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160655</wp:posOffset>
                      </wp:positionV>
                      <wp:extent cx="4289425" cy="321945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472"/>
                          <wp:lineTo x="21488" y="21472"/>
                          <wp:lineTo x="21488" y="0"/>
                          <wp:lineTo x="0" y="0"/>
                        </wp:wrapPolygon>
                      </wp:wrapThrough>
                      <wp:docPr id="3" name="圖片 3" descr="D:\kirby\截圖\開始畫面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:\kirby\截圖\開始畫面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89425" cy="3219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9B082C" w:rsidRDefault="009B082C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</w:p>
              <w:p w:rsidR="009B082C" w:rsidRDefault="009B082C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</w:p>
              <w:p w:rsidR="009B082C" w:rsidRPr="009B082C" w:rsidRDefault="009B082C" w:rsidP="009D4125">
                <w:pPr>
                  <w:pStyle w:val="af9"/>
                  <w:rPr>
                    <w:rFonts w:asciiTheme="majorHAnsi" w:eastAsiaTheme="majorEastAsia" w:hAnsiTheme="majorHAnsi" w:cstheme="majorBidi"/>
                    <w:color w:val="775F55" w:themeColor="text2"/>
                    <w:sz w:val="96"/>
                    <w:szCs w:val="96"/>
                    <w14:textOutline w14:w="9525" w14:cap="rnd" w14:cmpd="sng" w14:algn="ctr">
                      <w14:solidFill>
                        <w14:schemeClr w14:val="accent1">
                          <w14:shade w14:val="50000"/>
                        </w14:schemeClr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472DBC" w:rsidRPr="009E5FB1" w:rsidTr="009E5FB1">
            <w:trPr>
              <w:trHeight w:val="864"/>
              <w:jc w:val="center"/>
            </w:trPr>
            <w:tc>
              <w:tcPr>
                <w:tcW w:w="145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vAlign w:val="center"/>
              </w:tcPr>
              <w:p w:rsidR="008547D1" w:rsidRPr="009E5FB1" w:rsidRDefault="008547D1" w:rsidP="009D4125">
                <w:pPr>
                  <w:pStyle w:val="af9"/>
                  <w:rPr>
                    <w:color w:val="FFFFFF" w:themeColor="background1"/>
                    <w:sz w:val="32"/>
                    <w:szCs w:val="32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</w:pPr>
              </w:p>
            </w:tc>
            <w:tc>
              <w:tcPr>
                <w:tcW w:w="4855" w:type="pct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547D1" w:rsidRPr="009E5FB1" w:rsidRDefault="006A4057" w:rsidP="009B082C">
                <w:pPr>
                  <w:pStyle w:val="af9"/>
                  <w:jc w:val="center"/>
                  <w:rPr>
                    <w:color w:val="FFFFFF" w:themeColor="background1"/>
                    <w:sz w:val="40"/>
                    <w:szCs w:val="40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</w:pPr>
                <w:sdt>
                  <w:sdtPr>
                    <w:rPr>
                      <w:rFonts w:hint="eastAsia"/>
                      <w:color w:val="FFFFFF" w:themeColor="background1"/>
                      <w:sz w:val="48"/>
                      <w:szCs w:val="48"/>
                      <w14:shadow w14:blurRad="50800" w14:dist="50800" w14:dir="5400000" w14:sx="0" w14:sy="0" w14:kx="0" w14:ky="0" w14:algn="ctr">
                        <w14:schemeClr w14:val="accent2">
                          <w14:lumMod w14:val="60000"/>
                          <w14:lumOff w14:val="40000"/>
                        </w14:schemeClr>
                      </w14:shadow>
                    </w:rPr>
                    <w:alias w:val="副標題"/>
                    <w:id w:val="541102329"/>
                    <w:placeholder>
                      <w:docPart w:val="8B761B401044424CAF5467B691E2E30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86443">
                      <w:rPr>
                        <w:rFonts w:hint="eastAsia"/>
                        <w:color w:val="FFFFFF" w:themeColor="background1"/>
                        <w:sz w:val="48"/>
                        <w:szCs w:val="48"/>
                        <w14:shadow w14:blurRad="50800" w14:dist="50800" w14:dir="5400000" w14:sx="0" w14:sy="0" w14:kx="0" w14:ky="0" w14:algn="ctr">
                          <w14:schemeClr w14:val="accent2">
                            <w14:lumMod w14:val="60000"/>
                            <w14:lumOff w14:val="40000"/>
                          </w14:schemeClr>
                        </w14:shadow>
                      </w:rPr>
                      <w:t>物件導向程式設計實習</w:t>
                    </w:r>
                    <w:r w:rsidR="00886443">
                      <w:rPr>
                        <w:rFonts w:hint="eastAsia"/>
                        <w:color w:val="FFFFFF" w:themeColor="background1"/>
                        <w:sz w:val="48"/>
                        <w:szCs w:val="48"/>
                        <w14:shadow w14:blurRad="50800" w14:dist="50800" w14:dir="5400000" w14:sx="0" w14:sy="0" w14:kx="0" w14:ky="0" w14:algn="ctr">
                          <w14:schemeClr w14:val="accent2">
                            <w14:lumMod w14:val="60000"/>
                            <w14:lumOff w14:val="40000"/>
                          </w14:schemeClr>
                        </w14:shadow>
                      </w:rPr>
                      <w:t>-</w:t>
                    </w:r>
                    <w:r w:rsidR="00886443">
                      <w:rPr>
                        <w:rFonts w:hint="eastAsia"/>
                        <w:color w:val="FFFFFF" w:themeColor="background1"/>
                        <w:sz w:val="48"/>
                        <w:szCs w:val="48"/>
                        <w14:shadow w14:blurRad="50800" w14:dist="50800" w14:dir="5400000" w14:sx="0" w14:sy="0" w14:kx="0" w14:ky="0" w14:algn="ctr">
                          <w14:schemeClr w14:val="accent2">
                            <w14:lumMod w14:val="60000"/>
                            <w14:lumOff w14:val="40000"/>
                          </w14:schemeClr>
                        </w14:shadow>
                      </w:rPr>
                      <w:t>書面報告</w:t>
                    </w:r>
                  </w:sdtContent>
                </w:sdt>
              </w:p>
            </w:tc>
          </w:tr>
          <w:tr w:rsidR="008D5A16" w:rsidTr="009E5FB1">
            <w:trPr>
              <w:jc w:val="center"/>
            </w:trPr>
            <w:tc>
              <w:tcPr>
                <w:tcW w:w="940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547D1" w:rsidRDefault="008547D1">
                <w:pPr>
                  <w:pStyle w:val="af9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6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9D4125" w:rsidRPr="00933195" w:rsidRDefault="00933195">
                <w:pPr>
                  <w:pStyle w:val="af9"/>
                  <w:spacing w:line="360" w:lineRule="auto"/>
                  <w:rPr>
                    <w:rFonts w:ascii="Times New Roman" w:eastAsiaTheme="majorEastAsia" w:hAnsi="Times New Roman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組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別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：</w:t>
                </w:r>
                <w:r w:rsidR="00415638">
                  <w:rPr>
                    <w:rFonts w:ascii="Times New Roman" w:eastAsiaTheme="majorEastAsia" w:hAnsi="Times New Roman" w:hint="eastAsia"/>
                    <w:sz w:val="26"/>
                    <w:szCs w:val="26"/>
                  </w:rPr>
                  <w:t>２７</w:t>
                </w:r>
                <w:r>
                  <w:rPr>
                    <w:rFonts w:ascii="Times New Roman" w:eastAsiaTheme="majorEastAsia" w:hAnsi="Times New Roman" w:hint="eastAsia"/>
                    <w:sz w:val="26"/>
                    <w:szCs w:val="26"/>
                  </w:rPr>
                  <w:t>組</w:t>
                </w:r>
              </w:p>
              <w:p w:rsidR="00933195" w:rsidRDefault="00933195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題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目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：星之卡比　鏡之大迷宮</w:t>
                </w:r>
              </w:p>
              <w:p w:rsidR="009D4125" w:rsidRDefault="00933195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組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員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：林彥廷　　</w:t>
                </w:r>
                <w:r w:rsidR="009D412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學號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：１０５５９００１５</w:t>
                </w:r>
              </w:p>
              <w:p w:rsidR="009D4125" w:rsidRDefault="009D4125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　　</w:t>
                </w:r>
                <w:r w:rsidR="008E4D9C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　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周宇天　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學號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：１０５５９００３４</w:t>
                </w:r>
              </w:p>
              <w:p w:rsidR="008547D1" w:rsidRPr="00472DBC" w:rsidRDefault="009D4125" w:rsidP="00472DBC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指導老師：陳偉凱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 w:rsidR="006A4057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教授</w:t>
                </w:r>
                <w:bookmarkStart w:id="0" w:name="_GoBack"/>
                <w:bookmarkEnd w:id="0"/>
              </w:p>
            </w:tc>
          </w:tr>
        </w:tbl>
        <w:p w:rsidR="008547D1" w:rsidRDefault="006A4057" w:rsidP="00472DBC">
          <w:pPr>
            <w:spacing w:after="200" w:line="276" w:lineRule="auto"/>
          </w:pPr>
        </w:p>
      </w:sdtContent>
    </w:sdt>
    <w:sectPr w:rsidR="008547D1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0C" w:rsidRDefault="00521A0C">
      <w:pPr>
        <w:spacing w:after="0" w:line="240" w:lineRule="auto"/>
      </w:pPr>
      <w:r>
        <w:separator/>
      </w:r>
    </w:p>
  </w:endnote>
  <w:endnote w:type="continuationSeparator" w:id="0">
    <w:p w:rsidR="00521A0C" w:rsidRDefault="0052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8547D1"/>
  <w:p w:rsidR="008547D1" w:rsidRDefault="008547D1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8547D1"/>
  <w:p w:rsidR="008547D1" w:rsidRDefault="0083413E">
    <w:pPr>
      <w:pStyle w:val="aff5"/>
    </w:pPr>
    <w:r>
      <w:rPr>
        <w:lang w:val="zh-TW"/>
      </w:rPr>
      <w:t>頁面</w:t>
    </w:r>
    <w:r>
      <w:rPr>
        <w:lang w:val="zh-TW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C80813" w:rsidRPr="00C80813">
      <w:rPr>
        <w:noProof/>
        <w:sz w:val="24"/>
        <w:szCs w:val="24"/>
        <w:lang w:val="zh-TW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0C" w:rsidRDefault="00521A0C">
      <w:pPr>
        <w:spacing w:after="0" w:line="240" w:lineRule="auto"/>
      </w:pPr>
      <w:r>
        <w:separator/>
      </w:r>
    </w:p>
  </w:footnote>
  <w:footnote w:type="continuationSeparator" w:id="0">
    <w:p w:rsidR="00521A0C" w:rsidRDefault="0052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6A4057">
    <w:pPr>
      <w:pStyle w:val="aff6"/>
    </w:pPr>
    <w:sdt>
      <w:sdtPr>
        <w:alias w:val="標題"/>
        <w:id w:val="54089093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413E">
          <w:rPr>
            <w:lang w:val="zh-TW"/>
          </w:rPr>
          <w:t>[</w:t>
        </w:r>
        <w:r w:rsidR="0083413E">
          <w:rPr>
            <w:lang w:val="zh-TW"/>
          </w:rPr>
          <w:t>鍵入文件標題</w:t>
        </w:r>
        <w:r w:rsidR="0083413E">
          <w:rPr>
            <w:lang w:val="zh-TW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6A4057">
    <w:pPr>
      <w:pStyle w:val="aff7"/>
    </w:pPr>
    <w:sdt>
      <w:sdtPr>
        <w:alias w:val="標題"/>
        <w:id w:val="540932446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D5486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5"/>
    <w:rsid w:val="000432C3"/>
    <w:rsid w:val="0010203B"/>
    <w:rsid w:val="00415638"/>
    <w:rsid w:val="00472DBC"/>
    <w:rsid w:val="004B52BE"/>
    <w:rsid w:val="00521A0C"/>
    <w:rsid w:val="005D6D13"/>
    <w:rsid w:val="006A4057"/>
    <w:rsid w:val="0083413E"/>
    <w:rsid w:val="008547D1"/>
    <w:rsid w:val="00866DAD"/>
    <w:rsid w:val="00886443"/>
    <w:rsid w:val="008D5A16"/>
    <w:rsid w:val="008E4D9C"/>
    <w:rsid w:val="00933195"/>
    <w:rsid w:val="009B082C"/>
    <w:rsid w:val="009D4125"/>
    <w:rsid w:val="009E5FB1"/>
    <w:rsid w:val="00C22C30"/>
    <w:rsid w:val="00C80813"/>
    <w:rsid w:val="00CD28A3"/>
    <w:rsid w:val="00ED4022"/>
    <w:rsid w:val="00E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4C1F2"/>
  <w15:docId w15:val="{0D245B96-7066-4457-9EBA-45E3577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標題 2 字元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標題 3 字元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鮮明引文 字元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標題 字元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標題 字元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註解方塊文字 字元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標題 4 字元"/>
    <w:basedOn w:val="a2"/>
    <w:link w:val="40"/>
    <w:uiPriority w:val="9"/>
    <w:semiHidden/>
    <w:rPr>
      <w:rFonts w:cs="Times New Roman"/>
      <w:caps/>
      <w:spacing w:val="14"/>
    </w:rPr>
  </w:style>
  <w:style w:type="character" w:customStyle="1" w:styleId="51">
    <w:name w:val="標題 5 字元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標題 6 字元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標題 7 字元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標題 8 字元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標題 9 字元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庸式清單樣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文 字元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類別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稱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頁尾 (偶數頁)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頁尾 (奇數頁)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頁首 (偶數頁)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頁首 (奇數頁)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無間距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9898\AppData\Roaming\Microsoft\Templates\&#22577;&#21578;%20(&#20013;&#24248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761B401044424CAF5467B691E2E3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938D43-FCCC-4FA9-A279-3D6D8A8B93E9}"/>
      </w:docPartPr>
      <w:docPartBody>
        <w:p w:rsidR="00BB30D4" w:rsidRDefault="00DB0AED">
          <w:pPr>
            <w:pStyle w:val="8B761B401044424CAF5467B691E2E304"/>
          </w:pPr>
          <w:r>
            <w:rPr>
              <w:color w:val="FFFFFF" w:themeColor="background1"/>
              <w:sz w:val="40"/>
              <w:szCs w:val="40"/>
              <w:lang w:val="zh-TW"/>
            </w:rPr>
            <w:t>[</w:t>
          </w:r>
          <w:r>
            <w:rPr>
              <w:color w:val="FFFFFF" w:themeColor="background1"/>
              <w:sz w:val="40"/>
              <w:szCs w:val="40"/>
              <w:lang w:val="zh-TW"/>
            </w:rPr>
            <w:t>鍵入文件副標題</w:t>
          </w:r>
          <w:r>
            <w:rPr>
              <w:color w:val="FFFFFF" w:themeColor="background1"/>
              <w:sz w:val="40"/>
              <w:szCs w:val="4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7D"/>
    <w:rsid w:val="0017747D"/>
    <w:rsid w:val="00542D36"/>
    <w:rsid w:val="00B23080"/>
    <w:rsid w:val="00BB30D4"/>
    <w:rsid w:val="00DB0AED"/>
    <w:rsid w:val="00E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unhideWhenUsed/>
    <w:qFormat/>
    <w:pPr>
      <w:widowControl/>
      <w:spacing w:before="300" w:after="80"/>
      <w:outlineLvl w:val="0"/>
    </w:pPr>
    <w:rPr>
      <w:rFonts w:asciiTheme="majorHAnsi" w:eastAsiaTheme="majorEastAsia" w:hAnsiTheme="majorHAnsi" w:cs="Times New Roman"/>
      <w:caps/>
      <w:color w:val="44546A" w:themeColor="text2"/>
      <w:kern w:val="2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ACDF56BC1C4CE2B15A240FE3B6D94F">
    <w:name w:val="49ACDF56BC1C4CE2B15A240FE3B6D94F"/>
    <w:pPr>
      <w:widowControl w:val="0"/>
    </w:pPr>
  </w:style>
  <w:style w:type="paragraph" w:customStyle="1" w:styleId="B26A64E8B819483989A6F014F844E5B8">
    <w:name w:val="B26A64E8B819483989A6F014F844E5B8"/>
    <w:pPr>
      <w:widowControl w:val="0"/>
    </w:pPr>
  </w:style>
  <w:style w:type="paragraph" w:customStyle="1" w:styleId="8B761B401044424CAF5467B691E2E304">
    <w:name w:val="8B761B401044424CAF5467B691E2E304"/>
    <w:pPr>
      <w:widowControl w:val="0"/>
    </w:pPr>
  </w:style>
  <w:style w:type="paragraph" w:customStyle="1" w:styleId="F7F5933A5D9B4A179BDAE3CF21DD899A">
    <w:name w:val="F7F5933A5D9B4A179BDAE3CF21DD899A"/>
    <w:pPr>
      <w:widowControl w:val="0"/>
    </w:pPr>
  </w:style>
  <w:style w:type="paragraph" w:customStyle="1" w:styleId="499B76803D534CED933C5896F3AA388D">
    <w:name w:val="499B76803D534CED933C5896F3AA388D"/>
    <w:pPr>
      <w:widowControl w:val="0"/>
    </w:pPr>
  </w:style>
  <w:style w:type="paragraph" w:customStyle="1" w:styleId="BA675A01EA1642CC98FF54F3C2679E9B">
    <w:name w:val="BA675A01EA1642CC98FF54F3C2679E9B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30">
    <w:name w:val="標題 3 字元"/>
    <w:basedOn w:val="a0"/>
    <w:link w:val="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a3">
    <w:name w:val="Intense Quote"/>
    <w:basedOn w:val="a"/>
    <w:link w:val="a4"/>
    <w:uiPriority w:val="30"/>
    <w:qFormat/>
    <w:pPr>
      <w:widowControl/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a4">
    <w:name w:val="鮮明引文 字元"/>
    <w:basedOn w:val="a0"/>
    <w:link w:val="a3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734E3DB1E5924197A5CE1AD06B4C2D99">
    <w:name w:val="734E3DB1E5924197A5CE1AD06B4C2D99"/>
    <w:pPr>
      <w:widowControl w:val="0"/>
    </w:pPr>
  </w:style>
  <w:style w:type="paragraph" w:customStyle="1" w:styleId="FB082C63FF404746B34BD66B214ED949">
    <w:name w:val="FB082C63FF404746B34BD66B214ED949"/>
    <w:rsid w:val="0017747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1D9A1-C40B-432B-A793-AFF2FD9C9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2B5743C-269A-4F6F-B8B7-8C8BE84E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(中庸主題).dotx</Template>
  <TotalTime>486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物件導向程式設計實習-書面報告</dc:subject>
  <dc:creator>王方顯</dc:creator>
  <cp:keywords/>
  <cp:lastModifiedBy>Yu Tian Chou</cp:lastModifiedBy>
  <cp:revision>17</cp:revision>
  <dcterms:created xsi:type="dcterms:W3CDTF">2018-06-07T20:01:00Z</dcterms:created>
  <dcterms:modified xsi:type="dcterms:W3CDTF">2018-06-20T09:33:00Z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